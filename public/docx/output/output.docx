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2184" w14:textId="6E0FE8F0" w:rsidR="007C1205" w:rsidRDefault="0008508B">
      <w:pPr>
        <w:rPr>
          <w:lang w:val="en-US"/>
        </w:rPr>
      </w:pPr>
      <w:r>
        <w:rPr>
          <w:lang w:val="en-US"/>
        </w:rPr>
        <w:t xml:space="preserve">pcf001</w:t>
      </w:r>
      <w:r w:rsidR="003639F5">
        <w:rPr>
          <w:lang w:val="en-US"/>
        </w:rPr>
        <w:t/>
      </w:r>
      <w:r>
        <w:rPr>
          <w:lang w:val="en-US"/>
        </w:rPr>
        <w:t/>
      </w:r>
    </w:p>
    <w:p w14:paraId="1F9BC9CD" w14:textId="7CD94834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1</w:t>
      </w:r>
    </w:p>
    <w:p w14:paraId="04D1E7FC" w14:textId="0DE7FA3D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3</w:t>
      </w:r>
    </w:p>
    <w:p w14:paraId="03BD616D" w14:textId="76FFB021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4</w:t>
      </w:r>
    </w:p>
    <w:p w14:paraId="3A776A74" w14:textId="4A8E054F" w:rsidR="0008508B" w:rsidRDefault="0008508B">
      <w:pPr>
        <w:rPr>
          <w:lang w:val="en-US"/>
        </w:rPr>
      </w:pPr>
    </w:p>
    <w:p w14:paraId="6C46FE35" w14:textId="32F3A006" w:rsidR="0008508B" w:rsidRDefault="0008508B">
      <w:pPr>
        <w:rPr>
          <w:lang w:val="en-US"/>
        </w:rPr>
      </w:pPr>
      <w:r>
        <w:rPr>
          <w:lang w:val="en-US"/>
        </w:rPr>
        <w:t xml:space="preserve">pcf002</w:t>
      </w:r>
      <w:r w:rsidR="003639F5">
        <w:rPr>
          <w:lang w:val="en-US"/>
        </w:rPr>
        <w:t/>
      </w:r>
      <w:r>
        <w:rPr>
          <w:lang w:val="en-US"/>
        </w:rPr>
        <w:t/>
      </w:r>
    </w:p>
    <w:p w14:paraId="4EEA313C" w14:textId="6FD2C1FA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2</w:t>
      </w:r>
    </w:p>
    <w:p w14:paraId="6C6E7A6F" w14:textId="7A3BE6A0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4</w:t>
      </w:r>
    </w:p>
    <w:p w14:paraId="655BF75F" w14:textId="696624A4" w:rsidR="0008508B" w:rsidRPr="0008508B" w:rsidRDefault="0008508B" w:rsidP="0008508B">
      <w:pPr>
        <w:rPr>
          <w:lang w:val="en-US"/>
        </w:rPr>
      </w:pPr>
      <w:r>
        <w:rPr>
          <w:lang w:val="en-US"/>
        </w:rPr>
        <w:t xml:space="preserve">5</w:t>
      </w:r>
    </w:p>
    <w:p w14:paraId="1CA120A7" w14:textId="77777777" w:rsidR="0008508B" w:rsidRPr="0008508B" w:rsidRDefault="0008508B">
      <w:pPr>
        <w:rPr>
          <w:lang w:val="en-US"/>
        </w:rPr>
      </w:pPr>
    </w:p>
    <w:sectPr w:rsidR="0008508B" w:rsidRPr="00085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5"/>
    <w:rsid w:val="0008508B"/>
    <w:rsid w:val="003639F5"/>
    <w:rsid w:val="007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558"/>
  <w15:chartTrackingRefBased/>
  <w15:docId w15:val="{3AA74AF5-133C-4D25-9BEC-E52BDA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chowing [Student]</dc:creator>
  <cp:keywords/>
  <dc:description/>
  <cp:lastModifiedBy>CHAN, chowing [Student]</cp:lastModifiedBy>
  <cp:revision>3</cp:revision>
  <dcterms:created xsi:type="dcterms:W3CDTF">2020-08-19T14:05:00Z</dcterms:created>
  <dcterms:modified xsi:type="dcterms:W3CDTF">2020-08-19T14:07:00Z</dcterms:modified>
</cp:coreProperties>
</file>